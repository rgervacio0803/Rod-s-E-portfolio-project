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3CB6F" w14:textId="0CE7AA98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0E4B87C1" wp14:editId="02A3B7B5">
                <wp:simplePos x="0" y="0"/>
                <wp:positionH relativeFrom="page">
                  <wp:posOffset>5585460</wp:posOffset>
                </wp:positionH>
                <wp:positionV relativeFrom="page">
                  <wp:posOffset>403860</wp:posOffset>
                </wp:positionV>
                <wp:extent cx="201930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3429D" w14:textId="77777777" w:rsidR="00F00D23" w:rsidRPr="00862E37" w:rsidRDefault="00F00D23" w:rsidP="00862E37">
                            <w:pPr>
                              <w:pStyle w:val="Contactinfo"/>
                            </w:pPr>
                            <w:r w:rsidRPr="00862E37">
                              <w:t>303-555-0133</w:t>
                            </w:r>
                          </w:p>
                          <w:p w14:paraId="43DF5208" w14:textId="77777777" w:rsidR="00F00D23" w:rsidRPr="00862E37" w:rsidRDefault="00F00D23" w:rsidP="00862E37">
                            <w:pPr>
                              <w:pStyle w:val="Contactinfo"/>
                            </w:pPr>
                            <w:r w:rsidRPr="00862E37">
                              <w:t>rajesh@example.com</w:t>
                            </w:r>
                          </w:p>
                          <w:p w14:paraId="695AE44E" w14:textId="77777777" w:rsidR="00F00D23" w:rsidRPr="00862E37" w:rsidRDefault="00F00D23" w:rsidP="00862E37">
                            <w:pPr>
                              <w:pStyle w:val="Contactinfo"/>
                            </w:pPr>
                            <w:r w:rsidRPr="00862E37">
                              <w:t>Los Angeles, CA, USA</w:t>
                            </w:r>
                          </w:p>
                          <w:p w14:paraId="5EF577A6" w14:textId="77777777" w:rsidR="0055578F" w:rsidRPr="00862E37" w:rsidRDefault="00F00D23" w:rsidP="00862E37">
                            <w:pPr>
                              <w:pStyle w:val="Contactinfo"/>
                            </w:pPr>
                            <w:r w:rsidRPr="00862E37">
                              <w:t>www.LinkedIn.com/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B87C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8pt;margin-top:31.8pt;width:159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" filled="f" stroked="f">
                <v:textbox>
                  <w:txbxContent>
                    <w:p w14:paraId="1EC3429D" w14:textId="77777777" w:rsidR="00F00D23" w:rsidRPr="00862E37" w:rsidRDefault="00F00D23" w:rsidP="00862E37">
                      <w:pPr>
                        <w:pStyle w:val="Contactinfo"/>
                      </w:pPr>
                      <w:r w:rsidRPr="00862E37">
                        <w:t>303-555-0133</w:t>
                      </w:r>
                    </w:p>
                    <w:p w14:paraId="43DF5208" w14:textId="77777777" w:rsidR="00F00D23" w:rsidRPr="00862E37" w:rsidRDefault="00F00D23" w:rsidP="00862E37">
                      <w:pPr>
                        <w:pStyle w:val="Contactinfo"/>
                      </w:pPr>
                      <w:r w:rsidRPr="00862E37">
                        <w:t>rajesh@example.com</w:t>
                      </w:r>
                    </w:p>
                    <w:p w14:paraId="695AE44E" w14:textId="77777777" w:rsidR="00F00D23" w:rsidRPr="00862E37" w:rsidRDefault="00F00D23" w:rsidP="00862E37">
                      <w:pPr>
                        <w:pStyle w:val="Contactinfo"/>
                      </w:pPr>
                      <w:r w:rsidRPr="00862E37">
                        <w:t>Los Angeles, CA, USA</w:t>
                      </w:r>
                    </w:p>
                    <w:p w14:paraId="5EF577A6" w14:textId="77777777" w:rsidR="0055578F" w:rsidRPr="00862E37" w:rsidRDefault="00F00D23" w:rsidP="00862E37">
                      <w:pPr>
                        <w:pStyle w:val="Contactinfo"/>
                      </w:pPr>
                      <w:r w:rsidRPr="00862E37">
                        <w:t>www.LinkedIn.com/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5DCB3DE5" wp14:editId="59125B4D">
                <wp:simplePos x="0" y="0"/>
                <wp:positionH relativeFrom="page">
                  <wp:posOffset>5387975</wp:posOffset>
                </wp:positionH>
                <wp:positionV relativeFrom="page">
                  <wp:posOffset>457200</wp:posOffset>
                </wp:positionV>
                <wp:extent cx="164465" cy="795655"/>
                <wp:effectExtent l="0" t="0" r="6985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38DC8" id="Group 11" o:spid="_x0000_s1026" alt="Group of contact info icons" style="position:absolute;margin-left:424.25pt;margin-top:36pt;width:12.95pt;height:62.65pt;z-index:251674624;mso-position-horizontal-relative:page;mso-position-vertical-relative:page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">
                  <v:imagedata r:id="rId17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">
                  <v:imagedata r:id="rId18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">
                  <v:imagedata r:id="rId19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">
                  <v:imagedata r:id="rId20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3045730A" wp14:editId="735B06D8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12AE1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F52CE6">
        <w:t>Roderick gervacio</w:t>
      </w:r>
    </w:p>
    <w:p w14:paraId="14C04701" w14:textId="18B2BB52" w:rsidR="0071059B" w:rsidRPr="0055578F" w:rsidRDefault="00F52CE6" w:rsidP="0055578F">
      <w:pPr>
        <w:pStyle w:val="Subtitle"/>
      </w:pPr>
      <w:r>
        <w:t>Junior</w:t>
      </w:r>
      <w:r w:rsidR="00F00D23" w:rsidRPr="00F00D23">
        <w:t xml:space="preserve"> SOFTWARE ENGINEER</w:t>
      </w:r>
    </w:p>
    <w:p w14:paraId="2F70B77F" w14:textId="77777777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06227FDD" wp14:editId="748FEA45">
                <wp:simplePos x="0" y="0"/>
                <wp:positionH relativeFrom="page">
                  <wp:posOffset>358140</wp:posOffset>
                </wp:positionH>
                <wp:positionV relativeFrom="page">
                  <wp:posOffset>2697480</wp:posOffset>
                </wp:positionV>
                <wp:extent cx="4754880" cy="69215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692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A5A09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7EFCBF6B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414855E5" w14:textId="77777777" w:rsidR="00F00D23" w:rsidRPr="00DB7C3E" w:rsidRDefault="00F00D23" w:rsidP="0065772F">
                            <w:pPr>
                              <w:pStyle w:val="Heading2"/>
                            </w:pPr>
                            <w:r>
                              <w:t>Software Engineer</w:t>
                            </w:r>
                          </w:p>
                          <w:p w14:paraId="0F140CEF" w14:textId="77777777" w:rsidR="00F00D23" w:rsidRPr="0065772F" w:rsidRDefault="00F00D23" w:rsidP="0065772F">
                            <w:pPr>
                              <w:pStyle w:val="Heading3"/>
                            </w:pPr>
                            <w:r w:rsidRPr="0065772F">
                              <w:t>Proseware, Inc., San Francisco | 20XX- Present</w:t>
                            </w:r>
                          </w:p>
                          <w:p w14:paraId="0F40DF08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 xml:space="preserve">Describe your job role in 2-3 bullet points. Avoid using too many </w:t>
                            </w:r>
                            <w:r w:rsidR="00AE3DA9" w:rsidRPr="000B296B">
                              <w:t>bullets</w:t>
                            </w:r>
                            <w:r w:rsidRPr="000B296B">
                              <w:t>.</w:t>
                            </w:r>
                          </w:p>
                          <w:p w14:paraId="46B8DDD8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Employers want to know what you've achieved. If possible, quantify what you have accomplished.</w:t>
                            </w:r>
                          </w:p>
                          <w:p w14:paraId="3D237A31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Use simple language and make it easily readable. Recruiters who are unfamiliar with your specific field may review your resume.</w:t>
                            </w:r>
                          </w:p>
                          <w:p w14:paraId="151371A9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Include key words from the job description in your resume.</w:t>
                            </w:r>
                          </w:p>
                          <w:p w14:paraId="25FC1B4A" w14:textId="77777777" w:rsidR="00F00D23" w:rsidRPr="0065772F" w:rsidRDefault="00F00D23" w:rsidP="0065772F"/>
                          <w:p w14:paraId="53AFB6E1" w14:textId="77777777" w:rsidR="00F00D23" w:rsidRPr="0065772F" w:rsidRDefault="00F00D23" w:rsidP="0065772F">
                            <w:pPr>
                              <w:pStyle w:val="Heading2"/>
                            </w:pPr>
                            <w:r w:rsidRPr="0065772F">
                              <w:t>Junior Developer</w:t>
                            </w:r>
                          </w:p>
                          <w:p w14:paraId="1707BD24" w14:textId="77777777" w:rsidR="00F00D23" w:rsidRPr="0065772F" w:rsidRDefault="00F00D23" w:rsidP="0065772F">
                            <w:pPr>
                              <w:pStyle w:val="Heading3"/>
                            </w:pPr>
                            <w:r w:rsidRPr="0065772F">
                              <w:t>Relecloud, San Anselmo | 20XX- 20XX</w:t>
                            </w:r>
                          </w:p>
                          <w:p w14:paraId="1EEFDB08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Be as precise as possible. Don’t write long paragraphs.</w:t>
                            </w:r>
                          </w:p>
                          <w:p w14:paraId="72B28A49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Highlight your accomplishments but don't exaggerate; they will ask questions from your resume during the interview.</w:t>
                            </w:r>
                          </w:p>
                          <w:p w14:paraId="466FFE31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 xml:space="preserve">If you are applying for a position in a new area, </w:t>
                            </w:r>
                            <w:r w:rsidR="000B296B" w:rsidRPr="000B296B">
                              <w:t>emphasize</w:t>
                            </w:r>
                            <w:r w:rsidRPr="000B296B">
                              <w:t xml:space="preserve"> the skills you have established that will be useful in this position.</w:t>
                            </w:r>
                          </w:p>
                          <w:p w14:paraId="51777863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Include key words from the job description in your resume.</w:t>
                            </w:r>
                          </w:p>
                          <w:p w14:paraId="6F525EF4" w14:textId="77777777" w:rsidR="00F00D23" w:rsidRPr="00DB7C3E" w:rsidRDefault="00F00D23" w:rsidP="00F00D23">
                            <w:pPr>
                              <w:rPr>
                                <w:rFonts w:ascii="Source Sans Pro" w:hAnsi="Source Sans Pro"/>
                                <w:position w:val="9"/>
                              </w:rPr>
                            </w:pPr>
                          </w:p>
                          <w:p w14:paraId="4611B38C" w14:textId="77777777" w:rsidR="00F00D23" w:rsidRPr="00DB7C3E" w:rsidRDefault="00F00D23" w:rsidP="0065772F">
                            <w:pPr>
                              <w:pStyle w:val="Heading2"/>
                            </w:pPr>
                            <w:r>
                              <w:t>IT Support Specialist</w:t>
                            </w:r>
                          </w:p>
                          <w:p w14:paraId="3021D3E8" w14:textId="77777777" w:rsidR="00F00D23" w:rsidRPr="000B296B" w:rsidRDefault="00F00D23" w:rsidP="000B296B">
                            <w:pPr>
                              <w:pStyle w:val="Heading3"/>
                            </w:pPr>
                            <w:r w:rsidRPr="000B296B">
                              <w:t>Relecloud, San Anselmo | 20XX- 20XX</w:t>
                            </w:r>
                          </w:p>
                          <w:p w14:paraId="1CCB4127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 xml:space="preserve">Describe your job role in 2-3 bullet points. Avoid using too many </w:t>
                            </w:r>
                            <w:r w:rsidR="00AE3DA9" w:rsidRPr="000B296B">
                              <w:t>bullets</w:t>
                            </w:r>
                            <w:r w:rsidRPr="000B296B">
                              <w:t>.</w:t>
                            </w:r>
                          </w:p>
                          <w:p w14:paraId="3C8F2ECA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Employers want to know what you've achieved. If possible, quantify what you have accomplished.</w:t>
                            </w:r>
                          </w:p>
                          <w:p w14:paraId="5C02C902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Use simple language and make it easily readable. Recruiters who are unfamiliar with your specific field may review your resume.</w:t>
                            </w:r>
                          </w:p>
                          <w:p w14:paraId="71E63275" w14:textId="77777777" w:rsidR="0065772F" w:rsidRPr="0065772F" w:rsidRDefault="0065772F" w:rsidP="006577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7FDD" id="Text Box 2" o:spid="_x0000_s1027" type="#_x0000_t202" style="position:absolute;left:0;text-align:left;margin-left:28.2pt;margin-top:212.4pt;width:374.4pt;height:5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" filled="f" stroked="f">
                <v:textbox>
                  <w:txbxContent>
                    <w:p w14:paraId="251A5A09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7EFCBF6B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414855E5" w14:textId="77777777" w:rsidR="00F00D23" w:rsidRPr="00DB7C3E" w:rsidRDefault="00F00D23" w:rsidP="0065772F">
                      <w:pPr>
                        <w:pStyle w:val="Heading2"/>
                      </w:pPr>
                      <w:r>
                        <w:t>Software Engineer</w:t>
                      </w:r>
                    </w:p>
                    <w:p w14:paraId="0F140CEF" w14:textId="77777777" w:rsidR="00F00D23" w:rsidRPr="0065772F" w:rsidRDefault="00F00D23" w:rsidP="0065772F">
                      <w:pPr>
                        <w:pStyle w:val="Heading3"/>
                      </w:pPr>
                      <w:r w:rsidRPr="0065772F">
                        <w:t>Proseware, Inc., San Francisco | 20XX- Present</w:t>
                      </w:r>
                    </w:p>
                    <w:p w14:paraId="0F40DF08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 xml:space="preserve">Describe your job role in 2-3 bullet points. Avoid using too many </w:t>
                      </w:r>
                      <w:r w:rsidR="00AE3DA9" w:rsidRPr="000B296B">
                        <w:t>bullets</w:t>
                      </w:r>
                      <w:r w:rsidRPr="000B296B">
                        <w:t>.</w:t>
                      </w:r>
                    </w:p>
                    <w:p w14:paraId="46B8DDD8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Employers want to know what you've achieved. If possible, quantify what you have accomplished.</w:t>
                      </w:r>
                    </w:p>
                    <w:p w14:paraId="3D237A31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Use simple language and make it easily readable. Recruiters who are unfamiliar with your specific field may review your resume.</w:t>
                      </w:r>
                    </w:p>
                    <w:p w14:paraId="151371A9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Include key words from the job description in your resume.</w:t>
                      </w:r>
                    </w:p>
                    <w:p w14:paraId="25FC1B4A" w14:textId="77777777" w:rsidR="00F00D23" w:rsidRPr="0065772F" w:rsidRDefault="00F00D23" w:rsidP="0065772F"/>
                    <w:p w14:paraId="53AFB6E1" w14:textId="77777777" w:rsidR="00F00D23" w:rsidRPr="0065772F" w:rsidRDefault="00F00D23" w:rsidP="0065772F">
                      <w:pPr>
                        <w:pStyle w:val="Heading2"/>
                      </w:pPr>
                      <w:r w:rsidRPr="0065772F">
                        <w:t>Junior Developer</w:t>
                      </w:r>
                    </w:p>
                    <w:p w14:paraId="1707BD24" w14:textId="77777777" w:rsidR="00F00D23" w:rsidRPr="0065772F" w:rsidRDefault="00F00D23" w:rsidP="0065772F">
                      <w:pPr>
                        <w:pStyle w:val="Heading3"/>
                      </w:pPr>
                      <w:r w:rsidRPr="0065772F">
                        <w:t>Relecloud, San Anselmo | 20XX- 20XX</w:t>
                      </w:r>
                    </w:p>
                    <w:p w14:paraId="1EEFDB08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Be as precise as possible. Don’t write long paragraphs.</w:t>
                      </w:r>
                    </w:p>
                    <w:p w14:paraId="72B28A49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Highlight your accomplishments but don't exaggerate; they will ask questions from your resume during the interview.</w:t>
                      </w:r>
                    </w:p>
                    <w:p w14:paraId="466FFE31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 xml:space="preserve">If you are applying for a position in a new area, </w:t>
                      </w:r>
                      <w:r w:rsidR="000B296B" w:rsidRPr="000B296B">
                        <w:t>emphasize</w:t>
                      </w:r>
                      <w:r w:rsidRPr="000B296B">
                        <w:t xml:space="preserve"> the skills you have established that will be useful in this position.</w:t>
                      </w:r>
                    </w:p>
                    <w:p w14:paraId="51777863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Include key words from the job description in your resume.</w:t>
                      </w:r>
                    </w:p>
                    <w:p w14:paraId="6F525EF4" w14:textId="77777777" w:rsidR="00F00D23" w:rsidRPr="00DB7C3E" w:rsidRDefault="00F00D23" w:rsidP="00F00D23">
                      <w:pPr>
                        <w:rPr>
                          <w:rFonts w:ascii="Source Sans Pro" w:hAnsi="Source Sans Pro"/>
                          <w:position w:val="9"/>
                        </w:rPr>
                      </w:pPr>
                    </w:p>
                    <w:p w14:paraId="4611B38C" w14:textId="77777777" w:rsidR="00F00D23" w:rsidRPr="00DB7C3E" w:rsidRDefault="00F00D23" w:rsidP="0065772F">
                      <w:pPr>
                        <w:pStyle w:val="Heading2"/>
                      </w:pPr>
                      <w:r>
                        <w:t>IT Support Specialist</w:t>
                      </w:r>
                    </w:p>
                    <w:p w14:paraId="3021D3E8" w14:textId="77777777" w:rsidR="00F00D23" w:rsidRPr="000B296B" w:rsidRDefault="00F00D23" w:rsidP="000B296B">
                      <w:pPr>
                        <w:pStyle w:val="Heading3"/>
                      </w:pPr>
                      <w:r w:rsidRPr="000B296B">
                        <w:t>Relecloud, San Anselmo | 20XX- 20XX</w:t>
                      </w:r>
                    </w:p>
                    <w:p w14:paraId="1CCB4127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 xml:space="preserve">Describe your job role in 2-3 bullet points. Avoid using too many </w:t>
                      </w:r>
                      <w:r w:rsidR="00AE3DA9" w:rsidRPr="000B296B">
                        <w:t>bullets</w:t>
                      </w:r>
                      <w:r w:rsidRPr="000B296B">
                        <w:t>.</w:t>
                      </w:r>
                    </w:p>
                    <w:p w14:paraId="3C8F2ECA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Employers want to know what you've achieved. If possible, quantify what you have accomplished.</w:t>
                      </w:r>
                    </w:p>
                    <w:p w14:paraId="5C02C902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Use simple language and make it easily readable. Recruiters who are unfamiliar with your specific field may review your resume.</w:t>
                      </w:r>
                    </w:p>
                    <w:p w14:paraId="71E63275" w14:textId="77777777" w:rsidR="0065772F" w:rsidRPr="0065772F" w:rsidRDefault="0065772F" w:rsidP="0065772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501B409E" wp14:editId="408AC870">
                <wp:simplePos x="0" y="0"/>
                <wp:positionH relativeFrom="page">
                  <wp:posOffset>5341620</wp:posOffset>
                </wp:positionH>
                <wp:positionV relativeFrom="page">
                  <wp:posOffset>2689860</wp:posOffset>
                </wp:positionV>
                <wp:extent cx="2130425" cy="16840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3DCD0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45AAEFD4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49BF70CE" w14:textId="77777777" w:rsidR="00F00D23" w:rsidRPr="0065772F" w:rsidRDefault="00F00D23" w:rsidP="0065772F">
                            <w:pPr>
                              <w:rPr>
                                <w:rStyle w:val="Emphasis"/>
                              </w:rPr>
                            </w:pPr>
                            <w:r w:rsidRPr="0065772F">
                              <w:rPr>
                                <w:rStyle w:val="Emphasis"/>
                              </w:rPr>
                              <w:t>Bachelor’s degree</w:t>
                            </w:r>
                          </w:p>
                          <w:p w14:paraId="5057720A" w14:textId="77777777" w:rsidR="00F00D23" w:rsidRPr="00DB7C3E" w:rsidRDefault="00F00D23" w:rsidP="0065772F">
                            <w:r w:rsidRPr="00DB7C3E">
                              <w:t>College, University</w:t>
                            </w:r>
                          </w:p>
                          <w:p w14:paraId="45BED65B" w14:textId="77777777" w:rsidR="00F00D23" w:rsidRPr="00DB7C3E" w:rsidRDefault="00F00D23" w:rsidP="0065772F">
                            <w:r>
                              <w:t>20XX</w:t>
                            </w:r>
                          </w:p>
                          <w:p w14:paraId="45322A0A" w14:textId="77777777" w:rsidR="00F00D23" w:rsidRPr="00DB7C3E" w:rsidRDefault="00F00D23" w:rsidP="000B296B">
                            <w:pPr>
                              <w:pStyle w:val="Smallspace"/>
                            </w:pPr>
                          </w:p>
                          <w:p w14:paraId="30839853" w14:textId="77777777" w:rsidR="00F00D23" w:rsidRPr="0065772F" w:rsidRDefault="00F00D23" w:rsidP="0065772F">
                            <w:pPr>
                              <w:rPr>
                                <w:rStyle w:val="Emphasis"/>
                              </w:rPr>
                            </w:pPr>
                            <w:r w:rsidRPr="0065772F">
                              <w:rPr>
                                <w:rStyle w:val="Emphasis"/>
                              </w:rPr>
                              <w:t>Associate’s degree</w:t>
                            </w:r>
                          </w:p>
                          <w:p w14:paraId="43778810" w14:textId="77777777" w:rsidR="00F00D23" w:rsidRPr="00DB7C3E" w:rsidRDefault="00F00D23" w:rsidP="0065772F">
                            <w:r w:rsidRPr="00DB7C3E">
                              <w:t>College, University</w:t>
                            </w:r>
                          </w:p>
                          <w:p w14:paraId="5BAB9478" w14:textId="77777777" w:rsidR="00F00D23" w:rsidRPr="00DB7C3E" w:rsidRDefault="00F00D23" w:rsidP="0065772F">
                            <w:r>
                              <w:t>20XX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409E" id="_x0000_s1028" type="#_x0000_t202" style="position:absolute;left:0;text-align:left;margin-left:420.6pt;margin-top:211.8pt;width:167.75pt;height:13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" filled="f" stroked="f">
                <v:textbox>
                  <w:txbxContent>
                    <w:p w14:paraId="2933DCD0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45AAEFD4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49BF70CE" w14:textId="77777777" w:rsidR="00F00D23" w:rsidRPr="0065772F" w:rsidRDefault="00F00D23" w:rsidP="0065772F">
                      <w:pPr>
                        <w:rPr>
                          <w:rStyle w:val="Emphasis"/>
                        </w:rPr>
                      </w:pPr>
                      <w:r w:rsidRPr="0065772F">
                        <w:rPr>
                          <w:rStyle w:val="Emphasis"/>
                        </w:rPr>
                        <w:t>Bachelor’s degree</w:t>
                      </w:r>
                    </w:p>
                    <w:p w14:paraId="5057720A" w14:textId="77777777" w:rsidR="00F00D23" w:rsidRPr="00DB7C3E" w:rsidRDefault="00F00D23" w:rsidP="0065772F">
                      <w:r w:rsidRPr="00DB7C3E">
                        <w:t>College, University</w:t>
                      </w:r>
                    </w:p>
                    <w:p w14:paraId="45BED65B" w14:textId="77777777" w:rsidR="00F00D23" w:rsidRPr="00DB7C3E" w:rsidRDefault="00F00D23" w:rsidP="0065772F">
                      <w:r>
                        <w:t>20XX</w:t>
                      </w:r>
                    </w:p>
                    <w:p w14:paraId="45322A0A" w14:textId="77777777" w:rsidR="00F00D23" w:rsidRPr="00DB7C3E" w:rsidRDefault="00F00D23" w:rsidP="000B296B">
                      <w:pPr>
                        <w:pStyle w:val="Smallspace"/>
                      </w:pPr>
                    </w:p>
                    <w:p w14:paraId="30839853" w14:textId="77777777" w:rsidR="00F00D23" w:rsidRPr="0065772F" w:rsidRDefault="00F00D23" w:rsidP="0065772F">
                      <w:pPr>
                        <w:rPr>
                          <w:rStyle w:val="Emphasis"/>
                        </w:rPr>
                      </w:pPr>
                      <w:r w:rsidRPr="0065772F">
                        <w:rPr>
                          <w:rStyle w:val="Emphasis"/>
                        </w:rPr>
                        <w:t>Associate’s degree</w:t>
                      </w:r>
                    </w:p>
                    <w:p w14:paraId="43778810" w14:textId="77777777" w:rsidR="00F00D23" w:rsidRPr="00DB7C3E" w:rsidRDefault="00F00D23" w:rsidP="0065772F">
                      <w:r w:rsidRPr="00DB7C3E">
                        <w:t>College, University</w:t>
                      </w:r>
                    </w:p>
                    <w:p w14:paraId="5BAB9478" w14:textId="77777777" w:rsidR="00F00D23" w:rsidRPr="00DB7C3E" w:rsidRDefault="00F00D23" w:rsidP="0065772F">
                      <w:r>
                        <w:t>20XX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27383EC4" wp14:editId="33CCA305">
                <wp:simplePos x="0" y="0"/>
                <wp:positionH relativeFrom="page">
                  <wp:posOffset>5349240</wp:posOffset>
                </wp:positionH>
                <wp:positionV relativeFrom="page">
                  <wp:posOffset>4361815</wp:posOffset>
                </wp:positionV>
                <wp:extent cx="2148840" cy="1609344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609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95FD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71D6C5F3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57750093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Communication</w:t>
                            </w:r>
                          </w:p>
                          <w:p w14:paraId="3EA3E6A3" w14:textId="77777777" w:rsidR="00F00D23" w:rsidRPr="000B296B" w:rsidRDefault="0065772F" w:rsidP="000B296B">
                            <w:pPr>
                              <w:pStyle w:val="ListBullet2"/>
                            </w:pPr>
                            <w:r w:rsidRPr="000B296B">
                              <w:t>Teamwork</w:t>
                            </w:r>
                          </w:p>
                          <w:p w14:paraId="30D3CFE3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 xml:space="preserve">Critical </w:t>
                            </w:r>
                            <w:r w:rsidR="00AE3DA9" w:rsidRPr="000B296B">
                              <w:t>thinking</w:t>
                            </w:r>
                          </w:p>
                          <w:p w14:paraId="48DAF4AE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Time management</w:t>
                            </w:r>
                          </w:p>
                          <w:p w14:paraId="12E9A06A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Leadership</w:t>
                            </w:r>
                          </w:p>
                          <w:p w14:paraId="27BBB6E2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Adaptability</w:t>
                            </w:r>
                          </w:p>
                          <w:p w14:paraId="6763D4AA" w14:textId="77777777"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3EC4" id="_x0000_s1029" type="#_x0000_t202" style="position:absolute;left:0;text-align:left;margin-left:421.2pt;margin-top:343.45pt;width:169.2pt;height:126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" filled="f" stroked="f">
                <v:textbox>
                  <w:txbxContent>
                    <w:p w14:paraId="1C9095FD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71D6C5F3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57750093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Communication</w:t>
                      </w:r>
                    </w:p>
                    <w:p w14:paraId="3EA3E6A3" w14:textId="77777777" w:rsidR="00F00D23" w:rsidRPr="000B296B" w:rsidRDefault="0065772F" w:rsidP="000B296B">
                      <w:pPr>
                        <w:pStyle w:val="ListBullet2"/>
                      </w:pPr>
                      <w:r w:rsidRPr="000B296B">
                        <w:t>Teamwork</w:t>
                      </w:r>
                    </w:p>
                    <w:p w14:paraId="30D3CFE3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 xml:space="preserve">Critical </w:t>
                      </w:r>
                      <w:r w:rsidR="00AE3DA9" w:rsidRPr="000B296B">
                        <w:t>thinking</w:t>
                      </w:r>
                    </w:p>
                    <w:p w14:paraId="48DAF4AE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Time management</w:t>
                      </w:r>
                    </w:p>
                    <w:p w14:paraId="12E9A06A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Leadership</w:t>
                      </w:r>
                    </w:p>
                    <w:p w14:paraId="27BBB6E2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Adaptability</w:t>
                      </w:r>
                    </w:p>
                    <w:p w14:paraId="6763D4AA" w14:textId="77777777"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4C96CB09" wp14:editId="4FF7F867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62ED2" id="Straight Connector 31" o:spid="_x0000_s1026" alt="&quot;&quot;" style="position:absolute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8.95pt,213.85pt" to="408.9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770162FA" wp14:editId="0B3F0FAD">
                <wp:simplePos x="0" y="0"/>
                <wp:positionH relativeFrom="page">
                  <wp:posOffset>5349240</wp:posOffset>
                </wp:positionH>
                <wp:positionV relativeFrom="page">
                  <wp:posOffset>7763510</wp:posOffset>
                </wp:positionV>
                <wp:extent cx="2221992" cy="1938528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992" cy="19385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C6BF5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 xml:space="preserve">Professional </w:t>
                            </w:r>
                            <w:r w:rsidR="0065772F" w:rsidRPr="000B296B">
                              <w:t>Development</w:t>
                            </w:r>
                          </w:p>
                          <w:p w14:paraId="43D65DDC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11DBA22F" w14:textId="77777777" w:rsidR="00F00D23" w:rsidRPr="000B296B" w:rsidRDefault="00F00D23" w:rsidP="000B296B">
                            <w:pPr>
                              <w:rPr>
                                <w:rStyle w:val="Emphasis"/>
                              </w:rPr>
                            </w:pPr>
                            <w:r w:rsidRPr="000B296B">
                              <w:rPr>
                                <w:rStyle w:val="Emphasis"/>
                              </w:rPr>
                              <w:t xml:space="preserve">Course/Workshop </w:t>
                            </w:r>
                          </w:p>
                          <w:p w14:paraId="31E98FB6" w14:textId="77777777" w:rsidR="00F00D23" w:rsidRPr="000B296B" w:rsidRDefault="00F00D23" w:rsidP="000B296B">
                            <w:r w:rsidRPr="000B296B">
                              <w:t>Organization, Location</w:t>
                            </w:r>
                          </w:p>
                          <w:p w14:paraId="683AFA27" w14:textId="77777777" w:rsidR="00F00D23" w:rsidRPr="000B296B" w:rsidRDefault="00F00D23" w:rsidP="000B296B">
                            <w:r w:rsidRPr="000B296B">
                              <w:t>20XX</w:t>
                            </w:r>
                          </w:p>
                          <w:p w14:paraId="399B9D7C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21F5666E" w14:textId="77777777" w:rsidR="00F00D23" w:rsidRPr="000B296B" w:rsidRDefault="00F00D23" w:rsidP="000B296B">
                            <w:pPr>
                              <w:rPr>
                                <w:rStyle w:val="Emphasis"/>
                              </w:rPr>
                            </w:pPr>
                            <w:r w:rsidRPr="000B296B">
                              <w:rPr>
                                <w:rStyle w:val="Emphasis"/>
                              </w:rPr>
                              <w:t>Course/Workshop</w:t>
                            </w:r>
                          </w:p>
                          <w:p w14:paraId="5E674F45" w14:textId="77777777" w:rsidR="00F00D23" w:rsidRPr="000B296B" w:rsidRDefault="00F00D23" w:rsidP="000B296B">
                            <w:r w:rsidRPr="000B296B">
                              <w:t>Organization, Location</w:t>
                            </w:r>
                          </w:p>
                          <w:p w14:paraId="3C58E495" w14:textId="77777777" w:rsidR="00F00D23" w:rsidRPr="000B296B" w:rsidRDefault="00F00D23" w:rsidP="000B296B">
                            <w:r w:rsidRPr="000B296B">
                              <w:t>20XX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62FA" id="_x0000_s1030" type="#_x0000_t202" style="position:absolute;left:0;text-align:left;margin-left:421.2pt;margin-top:611.3pt;width:174.95pt;height:152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" filled="f" stroked="f">
                <v:textbox>
                  <w:txbxContent>
                    <w:p w14:paraId="394C6BF5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 xml:space="preserve">Professional </w:t>
                      </w:r>
                      <w:r w:rsidR="0065772F" w:rsidRPr="000B296B">
                        <w:t>Development</w:t>
                      </w:r>
                    </w:p>
                    <w:p w14:paraId="43D65DDC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11DBA22F" w14:textId="77777777" w:rsidR="00F00D23" w:rsidRPr="000B296B" w:rsidRDefault="00F00D23" w:rsidP="000B296B">
                      <w:pPr>
                        <w:rPr>
                          <w:rStyle w:val="Emphasis"/>
                        </w:rPr>
                      </w:pPr>
                      <w:r w:rsidRPr="000B296B">
                        <w:rPr>
                          <w:rStyle w:val="Emphasis"/>
                        </w:rPr>
                        <w:t xml:space="preserve">Course/Workshop </w:t>
                      </w:r>
                    </w:p>
                    <w:p w14:paraId="31E98FB6" w14:textId="77777777" w:rsidR="00F00D23" w:rsidRPr="000B296B" w:rsidRDefault="00F00D23" w:rsidP="000B296B">
                      <w:r w:rsidRPr="000B296B">
                        <w:t>Organization, Location</w:t>
                      </w:r>
                    </w:p>
                    <w:p w14:paraId="683AFA27" w14:textId="77777777" w:rsidR="00F00D23" w:rsidRPr="000B296B" w:rsidRDefault="00F00D23" w:rsidP="000B296B">
                      <w:r w:rsidRPr="000B296B">
                        <w:t>20XX</w:t>
                      </w:r>
                    </w:p>
                    <w:p w14:paraId="399B9D7C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21F5666E" w14:textId="77777777" w:rsidR="00F00D23" w:rsidRPr="000B296B" w:rsidRDefault="00F00D23" w:rsidP="000B296B">
                      <w:pPr>
                        <w:rPr>
                          <w:rStyle w:val="Emphasis"/>
                        </w:rPr>
                      </w:pPr>
                      <w:r w:rsidRPr="000B296B">
                        <w:rPr>
                          <w:rStyle w:val="Emphasis"/>
                        </w:rPr>
                        <w:t>Course/Workshop</w:t>
                      </w:r>
                    </w:p>
                    <w:p w14:paraId="5E674F45" w14:textId="77777777" w:rsidR="00F00D23" w:rsidRPr="000B296B" w:rsidRDefault="00F00D23" w:rsidP="000B296B">
                      <w:r w:rsidRPr="000B296B">
                        <w:t>Organization, Location</w:t>
                      </w:r>
                    </w:p>
                    <w:p w14:paraId="3C58E495" w14:textId="77777777" w:rsidR="00F00D23" w:rsidRPr="000B296B" w:rsidRDefault="00F00D23" w:rsidP="000B296B">
                      <w:r w:rsidRPr="000B296B">
                        <w:t>20XX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0D492742" wp14:editId="4A73C66C">
                <wp:simplePos x="0" y="0"/>
                <wp:positionH relativeFrom="page">
                  <wp:posOffset>5349240</wp:posOffset>
                </wp:positionH>
                <wp:positionV relativeFrom="page">
                  <wp:posOffset>6026150</wp:posOffset>
                </wp:positionV>
                <wp:extent cx="2176272" cy="1682496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272" cy="1682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37F0C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>Achievements</w:t>
                            </w:r>
                          </w:p>
                          <w:p w14:paraId="4BDDC0F5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1540496E" w14:textId="77777777" w:rsidR="00F00D23" w:rsidRPr="000B296B" w:rsidRDefault="00F00D23" w:rsidP="000B296B">
                            <w:pPr>
                              <w:rPr>
                                <w:rStyle w:val="Emphasis"/>
                              </w:rPr>
                            </w:pPr>
                            <w:r w:rsidRPr="000B296B">
                              <w:rPr>
                                <w:rStyle w:val="Emphasis"/>
                              </w:rPr>
                              <w:t>Award/Achievement</w:t>
                            </w:r>
                          </w:p>
                          <w:p w14:paraId="5E4DACF1" w14:textId="77777777" w:rsidR="00F00D23" w:rsidRPr="000B296B" w:rsidRDefault="00F00D23" w:rsidP="000B296B">
                            <w:r w:rsidRPr="000B296B">
                              <w:t>Organization</w:t>
                            </w:r>
                          </w:p>
                          <w:p w14:paraId="64F08B4A" w14:textId="77777777" w:rsidR="00F00D23" w:rsidRPr="000B296B" w:rsidRDefault="00F00D23" w:rsidP="000B296B">
                            <w:r w:rsidRPr="000B296B">
                              <w:t>20XX</w:t>
                            </w:r>
                          </w:p>
                          <w:p w14:paraId="7B1C8BBE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1129ED84" w14:textId="77777777" w:rsidR="00F00D23" w:rsidRPr="000B296B" w:rsidRDefault="00F00D23" w:rsidP="000B296B">
                            <w:pPr>
                              <w:rPr>
                                <w:rStyle w:val="Emphasis"/>
                              </w:rPr>
                            </w:pPr>
                            <w:r w:rsidRPr="000B296B">
                              <w:rPr>
                                <w:rStyle w:val="Emphasis"/>
                              </w:rPr>
                              <w:t>Award/Achievement</w:t>
                            </w:r>
                          </w:p>
                          <w:p w14:paraId="10898D3D" w14:textId="77777777" w:rsidR="00F00D23" w:rsidRPr="000B296B" w:rsidRDefault="00F00D23" w:rsidP="000B296B">
                            <w:r w:rsidRPr="000B296B">
                              <w:t>Organization</w:t>
                            </w:r>
                          </w:p>
                          <w:p w14:paraId="07FC1E0D" w14:textId="77777777" w:rsidR="00F00D23" w:rsidRPr="000B296B" w:rsidRDefault="00F00D23" w:rsidP="000B296B">
                            <w:r w:rsidRPr="000B296B">
                              <w:t>20XX</w:t>
                            </w:r>
                          </w:p>
                          <w:p w14:paraId="6E1997BC" w14:textId="77777777" w:rsidR="00F00D23" w:rsidRPr="000B296B" w:rsidRDefault="00F00D23" w:rsidP="000B296B"/>
                          <w:p w14:paraId="66DEFE48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2742" id="_x0000_s1031" type="#_x0000_t202" style="position:absolute;left:0;text-align:left;margin-left:421.2pt;margin-top:474.5pt;width:171.35pt;height:13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" filled="f" stroked="f">
                <v:textbox>
                  <w:txbxContent>
                    <w:p w14:paraId="4A737F0C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>Achievements</w:t>
                      </w:r>
                    </w:p>
                    <w:p w14:paraId="4BDDC0F5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1540496E" w14:textId="77777777" w:rsidR="00F00D23" w:rsidRPr="000B296B" w:rsidRDefault="00F00D23" w:rsidP="000B296B">
                      <w:pPr>
                        <w:rPr>
                          <w:rStyle w:val="Emphasis"/>
                        </w:rPr>
                      </w:pPr>
                      <w:r w:rsidRPr="000B296B">
                        <w:rPr>
                          <w:rStyle w:val="Emphasis"/>
                        </w:rPr>
                        <w:t>Award/Achievement</w:t>
                      </w:r>
                    </w:p>
                    <w:p w14:paraId="5E4DACF1" w14:textId="77777777" w:rsidR="00F00D23" w:rsidRPr="000B296B" w:rsidRDefault="00F00D23" w:rsidP="000B296B">
                      <w:r w:rsidRPr="000B296B">
                        <w:t>Organization</w:t>
                      </w:r>
                    </w:p>
                    <w:p w14:paraId="64F08B4A" w14:textId="77777777" w:rsidR="00F00D23" w:rsidRPr="000B296B" w:rsidRDefault="00F00D23" w:rsidP="000B296B">
                      <w:r w:rsidRPr="000B296B">
                        <w:t>20XX</w:t>
                      </w:r>
                    </w:p>
                    <w:p w14:paraId="7B1C8BBE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1129ED84" w14:textId="77777777" w:rsidR="00F00D23" w:rsidRPr="000B296B" w:rsidRDefault="00F00D23" w:rsidP="000B296B">
                      <w:pPr>
                        <w:rPr>
                          <w:rStyle w:val="Emphasis"/>
                        </w:rPr>
                      </w:pPr>
                      <w:r w:rsidRPr="000B296B">
                        <w:rPr>
                          <w:rStyle w:val="Emphasis"/>
                        </w:rPr>
                        <w:t>Award/Achievement</w:t>
                      </w:r>
                    </w:p>
                    <w:p w14:paraId="10898D3D" w14:textId="77777777" w:rsidR="00F00D23" w:rsidRPr="000B296B" w:rsidRDefault="00F00D23" w:rsidP="000B296B">
                      <w:r w:rsidRPr="000B296B">
                        <w:t>Organization</w:t>
                      </w:r>
                    </w:p>
                    <w:p w14:paraId="07FC1E0D" w14:textId="77777777" w:rsidR="00F00D23" w:rsidRPr="000B296B" w:rsidRDefault="00F00D23" w:rsidP="000B296B">
                      <w:r w:rsidRPr="000B296B">
                        <w:t>20XX</w:t>
                      </w:r>
                    </w:p>
                    <w:p w14:paraId="6E1997BC" w14:textId="77777777" w:rsidR="00F00D23" w:rsidRPr="000B296B" w:rsidRDefault="00F00D23" w:rsidP="000B296B"/>
                    <w:p w14:paraId="66DEFE48" w14:textId="77777777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23C5D94" w14:textId="77777777" w:rsidR="00F00D23" w:rsidRDefault="00F00D23" w:rsidP="00F00D23"/>
    <w:p w14:paraId="30DEB375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6A976E49" w14:textId="77777777" w:rsidR="0071059B" w:rsidRPr="00307FD9" w:rsidRDefault="00F00D23" w:rsidP="00F00D23">
      <w:r>
        <w:t>Showcase your most impressive accomplishments right here. Within seconds, the reader should be able to tell who you are and what your areas of expertise are. The purpose of a professional profile is to provide a quick overview of your potential skills, experience, and achievements to a recruiter without requiring them to read the rest of your resume.</w:t>
      </w:r>
    </w:p>
    <w:p w14:paraId="4E6EDE1B" w14:textId="77777777" w:rsidR="0071059B" w:rsidRDefault="0071059B" w:rsidP="0055578F"/>
    <w:sectPr w:rsidR="0071059B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2"/>
  </w:num>
  <w:num w:numId="2" w16cid:durableId="505023288">
    <w:abstractNumId w:val="3"/>
  </w:num>
  <w:num w:numId="3" w16cid:durableId="313024574">
    <w:abstractNumId w:val="4"/>
  </w:num>
  <w:num w:numId="4" w16cid:durableId="1052733521">
    <w:abstractNumId w:val="1"/>
  </w:num>
  <w:num w:numId="5" w16cid:durableId="182434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E6"/>
    <w:rsid w:val="00036F36"/>
    <w:rsid w:val="000429E8"/>
    <w:rsid w:val="000B296B"/>
    <w:rsid w:val="00122C81"/>
    <w:rsid w:val="001E501D"/>
    <w:rsid w:val="0021183F"/>
    <w:rsid w:val="00257458"/>
    <w:rsid w:val="0027097E"/>
    <w:rsid w:val="002A38D2"/>
    <w:rsid w:val="002E432C"/>
    <w:rsid w:val="00307FD9"/>
    <w:rsid w:val="00313787"/>
    <w:rsid w:val="0037036D"/>
    <w:rsid w:val="003905A5"/>
    <w:rsid w:val="003D10AC"/>
    <w:rsid w:val="003D16F8"/>
    <w:rsid w:val="003D346C"/>
    <w:rsid w:val="0047020C"/>
    <w:rsid w:val="0047484C"/>
    <w:rsid w:val="004B79F8"/>
    <w:rsid w:val="004C0DB9"/>
    <w:rsid w:val="004F3FAB"/>
    <w:rsid w:val="0055578F"/>
    <w:rsid w:val="005933EA"/>
    <w:rsid w:val="005F73C2"/>
    <w:rsid w:val="0065772F"/>
    <w:rsid w:val="006A1D0E"/>
    <w:rsid w:val="0071059B"/>
    <w:rsid w:val="00772B75"/>
    <w:rsid w:val="007A3C8C"/>
    <w:rsid w:val="00813B6C"/>
    <w:rsid w:val="00862E37"/>
    <w:rsid w:val="00873202"/>
    <w:rsid w:val="008C2667"/>
    <w:rsid w:val="008C57C3"/>
    <w:rsid w:val="0098258E"/>
    <w:rsid w:val="009A74DF"/>
    <w:rsid w:val="009D580B"/>
    <w:rsid w:val="009F7DBF"/>
    <w:rsid w:val="00A141B3"/>
    <w:rsid w:val="00A43764"/>
    <w:rsid w:val="00A4544A"/>
    <w:rsid w:val="00AC4D65"/>
    <w:rsid w:val="00AE3DA9"/>
    <w:rsid w:val="00B00999"/>
    <w:rsid w:val="00B03055"/>
    <w:rsid w:val="00B55C57"/>
    <w:rsid w:val="00BE7944"/>
    <w:rsid w:val="00C051E3"/>
    <w:rsid w:val="00D920AB"/>
    <w:rsid w:val="00DF528B"/>
    <w:rsid w:val="00E60BEA"/>
    <w:rsid w:val="00E70E94"/>
    <w:rsid w:val="00E724A0"/>
    <w:rsid w:val="00EB3841"/>
    <w:rsid w:val="00EF6F27"/>
    <w:rsid w:val="00F00D23"/>
    <w:rsid w:val="00F52CE6"/>
    <w:rsid w:val="00F6163A"/>
    <w:rsid w:val="00F64F6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73CF"/>
  <w15:chartTrackingRefBased/>
  <w15:docId w15:val="{FF09D04B-3B1B-4869-9A72-85859613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ervacio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Rgervacio</dc:creator>
  <cp:keywords/>
  <dc:description/>
  <cp:lastModifiedBy>Rod Gervacio</cp:lastModifiedBy>
  <cp:revision>1</cp:revision>
  <cp:lastPrinted>2023-05-10T08:16:00Z</cp:lastPrinted>
  <dcterms:created xsi:type="dcterms:W3CDTF">2025-06-18T23:39:00Z</dcterms:created>
  <dcterms:modified xsi:type="dcterms:W3CDTF">2025-06-18T23:40:00Z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